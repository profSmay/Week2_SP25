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7E6C" w14:textId="77777777" w:rsidR="000018B3" w:rsidRDefault="000018B3" w:rsidP="000C3AA1"/>
    <w:p w14:paraId="2B76CD73" w14:textId="78AD85BC" w:rsidR="00EC4F7A" w:rsidRDefault="00485A72" w:rsidP="000C3AA1">
      <w:r>
        <w:t>Example program with interactive graphics:</w:t>
      </w:r>
    </w:p>
    <w:p w14:paraId="2BDA8B86" w14:textId="77777777" w:rsidR="00485A72" w:rsidRPr="00485A72" w:rsidRDefault="00485A72" w:rsidP="000C3AA1"/>
    <w:p w14:paraId="38E20FAF" w14:textId="420DEE2B" w:rsidR="003D3737" w:rsidRPr="000018B3" w:rsidRDefault="000018B3" w:rsidP="000C3AA1">
      <w:pPr>
        <w:rPr>
          <w:b/>
          <w:bCs/>
        </w:rPr>
      </w:pPr>
      <w:r w:rsidRPr="000018B3">
        <w:rPr>
          <w:b/>
          <w:bCs/>
        </w:rPr>
        <w:t>Jargon</w:t>
      </w:r>
      <w:r w:rsidR="00486D74">
        <w:rPr>
          <w:b/>
          <w:bCs/>
        </w:rPr>
        <w:t>:</w:t>
      </w:r>
    </w:p>
    <w:p w14:paraId="057066E5" w14:textId="541547D9" w:rsidR="002A75B7" w:rsidRDefault="003D3737" w:rsidP="00114249"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114249">
      <w:pPr>
        <w:ind w:left="1440"/>
      </w:pPr>
      <w:r w:rsidRPr="002A75B7">
        <w:t>(</w:t>
      </w:r>
      <w:proofErr w:type="spellStart"/>
      <w:r w:rsidRPr="00FA6E04">
        <w:rPr>
          <w:b/>
          <w:bCs/>
        </w:rPr>
        <w:t>Occum’s</w:t>
      </w:r>
      <w:proofErr w:type="spellEnd"/>
      <w:r w:rsidRPr="00FA6E04">
        <w:rPr>
          <w:b/>
          <w:bCs/>
        </w:rPr>
        <w:t xml:space="preserve">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 xml:space="preserve">Entia non sunt </w:t>
      </w:r>
      <w:proofErr w:type="spellStart"/>
      <w:r w:rsidR="002A75B7" w:rsidRPr="002A75B7">
        <w:rPr>
          <w:i/>
          <w:iCs/>
        </w:rPr>
        <w:t>multiplicanda</w:t>
      </w:r>
      <w:proofErr w:type="spellEnd"/>
      <w:r w:rsidR="002A75B7" w:rsidRPr="002A75B7">
        <w:rPr>
          <w:i/>
          <w:iCs/>
        </w:rPr>
        <w:t xml:space="preserve"> </w:t>
      </w:r>
      <w:proofErr w:type="spellStart"/>
      <w:r w:rsidR="002A75B7" w:rsidRPr="002A75B7">
        <w:rPr>
          <w:i/>
          <w:iCs/>
        </w:rPr>
        <w:t>praeter</w:t>
      </w:r>
      <w:proofErr w:type="spellEnd"/>
      <w:r w:rsidR="002A75B7" w:rsidRPr="002A75B7">
        <w:rPr>
          <w:i/>
          <w:iCs/>
        </w:rPr>
        <w:t xml:space="preserve"> </w:t>
      </w:r>
      <w:proofErr w:type="gramStart"/>
      <w:r w:rsidR="002A75B7" w:rsidRPr="002A75B7">
        <w:rPr>
          <w:i/>
          <w:iCs/>
        </w:rPr>
        <w:t>necessitate</w:t>
      </w:r>
      <w:r w:rsidR="002A75B7" w:rsidRPr="002A75B7">
        <w:t>:</w:t>
      </w:r>
      <w:proofErr w:type="gramEnd"/>
      <w:r w:rsidR="002A75B7" w:rsidRPr="002A75B7">
        <w:t xml:space="preserve">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4F722028" w:rsidR="00E2430C" w:rsidRDefault="00E2430C" w:rsidP="00114249">
      <w:pPr>
        <w:rPr>
          <w:i/>
          <w:iCs/>
        </w:rPr>
      </w:pP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>python file containing functions that can be called</w:t>
      </w:r>
    </w:p>
    <w:p w14:paraId="0FB3EE81" w14:textId="68486D94" w:rsidR="00E2430C" w:rsidRPr="00D3438A" w:rsidRDefault="00846EC9" w:rsidP="00114249">
      <w:r w:rsidRPr="0055676B">
        <w:rPr>
          <w:i/>
          <w:iCs/>
          <w:u w:val="single"/>
        </w:rPr>
        <w:t>function</w:t>
      </w:r>
      <w:r>
        <w:t xml:space="preserve"> – </w:t>
      </w:r>
      <w:r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67B1A1A1" w:rsidR="00846EC9" w:rsidRPr="00846EC9" w:rsidRDefault="00846EC9" w:rsidP="0011424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proofErr w:type="gramStart"/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proofErr w:type="gramEnd"/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</w:p>
    <w:p w14:paraId="1C4271B4" w14:textId="3DA0B8CF" w:rsidR="00876BEC" w:rsidRPr="002B6E54" w:rsidRDefault="00876BEC" w:rsidP="00114249"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59DEA235" w:rsidR="00876BEC" w:rsidRPr="002B6E54" w:rsidRDefault="00876BEC" w:rsidP="00114249"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 xml:space="preserve">the context in which a variable is valid (global vs. </w:t>
      </w:r>
      <w:proofErr w:type="gramStart"/>
      <w:r w:rsidR="00FB63A5">
        <w:rPr>
          <w:i/>
          <w:iCs/>
        </w:rPr>
        <w:t>local)</w:t>
      </w:r>
      <w:r w:rsidR="002B6E54">
        <w:rPr>
          <w:i/>
          <w:iCs/>
        </w:rPr>
        <w:t xml:space="preserve">  </w:t>
      </w:r>
      <w:r w:rsidR="002B6E54">
        <w:t>(</w:t>
      </w:r>
      <w:proofErr w:type="gramEnd"/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DA3195">
      <w:pPr>
        <w:ind w:left="81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1EF4EE92" w:rsidR="00876BEC" w:rsidRDefault="00F739CB" w:rsidP="00114249">
      <w:pPr>
        <w:rPr>
          <w:i/>
          <w:iCs/>
        </w:rPr>
      </w:pPr>
      <w:r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 xml:space="preserve">the </w:t>
      </w:r>
      <w:proofErr w:type="spellStart"/>
      <w:r w:rsidR="00677312">
        <w:rPr>
          <w:i/>
          <w:iCs/>
        </w:rPr>
        <w:t>pycharm</w:t>
      </w:r>
      <w:proofErr w:type="spellEnd"/>
      <w:r w:rsidR="00677312">
        <w:rPr>
          <w:i/>
          <w:iCs/>
        </w:rPr>
        <w:t xml:space="preserve"> utility for collapsing/expanding functions for readability and debugging</w:t>
      </w:r>
    </w:p>
    <w:p w14:paraId="0FFB14E5" w14:textId="35712318" w:rsidR="00677312" w:rsidRPr="00460622" w:rsidRDefault="00677312" w:rsidP="00114249"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505C1135" w:rsidR="00082545" w:rsidRPr="00460622" w:rsidRDefault="00082545" w:rsidP="00114249"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</w:t>
      </w:r>
      <w:proofErr w:type="spellStart"/>
      <w:r>
        <w:rPr>
          <w:i/>
          <w:iCs/>
        </w:rPr>
        <w:t>pycharm</w:t>
      </w:r>
      <w:proofErr w:type="spellEnd"/>
      <w:r>
        <w:rPr>
          <w:i/>
          <w:iCs/>
        </w:rPr>
        <w:t>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770CEEA6" w:rsidR="00F739CB" w:rsidRPr="00363BF2" w:rsidRDefault="00F739CB" w:rsidP="00114249"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462C52B0" w:rsidR="00F739CB" w:rsidRDefault="00F739CB" w:rsidP="00114249">
      <w:pPr>
        <w:rPr>
          <w:i/>
          <w:iCs/>
        </w:rPr>
      </w:pP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a number of elements (can be mixed </w:t>
      </w:r>
      <w:proofErr w:type="gramStart"/>
      <w:r w:rsidR="00296F4B">
        <w:rPr>
          <w:i/>
          <w:iCs/>
        </w:rPr>
        <w:t>type</w:t>
      </w:r>
      <w:r w:rsidR="00D6785B">
        <w:rPr>
          <w:i/>
          <w:iCs/>
        </w:rPr>
        <w:t>, but</w:t>
      </w:r>
      <w:proofErr w:type="gramEnd"/>
      <w:r w:rsidR="00D6785B">
        <w:rPr>
          <w:i/>
          <w:iCs/>
        </w:rPr>
        <w:t xml:space="preserve"> not recommended).</w:t>
      </w:r>
    </w:p>
    <w:p w14:paraId="69B35D7B" w14:textId="2D6CF17F" w:rsidR="00D6785B" w:rsidRDefault="00D6785B" w:rsidP="00114249">
      <w:pPr>
        <w:rPr>
          <w:i/>
          <w:iCs/>
        </w:rPr>
      </w:pP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elements</w:t>
      </w:r>
    </w:p>
    <w:p w14:paraId="2D378784" w14:textId="47795A85" w:rsidR="007036F6" w:rsidRDefault="007036F6" w:rsidP="00114249">
      <w:pPr>
        <w:rPr>
          <w:i/>
          <w:iCs/>
        </w:rPr>
      </w:pP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159281CD" w:rsidR="007036F6" w:rsidRPr="007036F6" w:rsidRDefault="007036F6" w:rsidP="00114249">
      <w:pPr>
        <w:rPr>
          <w:i/>
          <w:iCs/>
        </w:rPr>
      </w:pP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5214650B" w:rsidR="006B1BB2" w:rsidRDefault="006B1BB2" w:rsidP="000C3AA1"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C541FC">
      <w:pPr>
        <w:pStyle w:val="ListParagraph"/>
        <w:numPr>
          <w:ilvl w:val="0"/>
          <w:numId w:val="10"/>
        </w:numPr>
        <w:ind w:left="630"/>
      </w:pPr>
      <w:proofErr w:type="gramStart"/>
      <w:r>
        <w:t>print(</w:t>
      </w:r>
      <w:proofErr w:type="gramEnd"/>
      <w:r>
        <w:t>“Format number as floating point with 3 digits {num1:0.3f}”.format(5.0))</w:t>
      </w:r>
    </w:p>
    <w:p w14:paraId="08DC9DD9" w14:textId="3275DD8D" w:rsidR="006B1BB2" w:rsidRPr="006B1BB2" w:rsidRDefault="006B1BB2" w:rsidP="00C541FC">
      <w:pPr>
        <w:pStyle w:val="ListParagraph"/>
        <w:numPr>
          <w:ilvl w:val="1"/>
          <w:numId w:val="10"/>
        </w:numPr>
        <w:ind w:left="990"/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C541FC">
      <w:pPr>
        <w:pStyle w:val="ListParagraph"/>
        <w:numPr>
          <w:ilvl w:val="0"/>
          <w:numId w:val="10"/>
        </w:numPr>
        <w:ind w:left="630"/>
      </w:pPr>
      <w:r>
        <w:t>print(“{num1:0.4f} and {num2:0.3f}</w:t>
      </w:r>
      <w:proofErr w:type="gramStart"/>
      <w:r>
        <w:t>”.format</w:t>
      </w:r>
      <w:proofErr w:type="gramEnd"/>
      <w:r>
        <w:t>(num2=3, num1=5) )</w:t>
      </w:r>
    </w:p>
    <w:p w14:paraId="04D62896" w14:textId="1E3141C1" w:rsidR="006B1BB2" w:rsidRPr="006B1BB2" w:rsidRDefault="006B1BB2" w:rsidP="00C541FC">
      <w:pPr>
        <w:pStyle w:val="ListParagraph"/>
        <w:numPr>
          <w:ilvl w:val="1"/>
          <w:numId w:val="10"/>
        </w:numPr>
        <w:ind w:left="990"/>
      </w:pPr>
      <w:r>
        <w:rPr>
          <w:i/>
          <w:iCs/>
        </w:rPr>
        <w:t>5.0000 and 3.000</w:t>
      </w:r>
    </w:p>
    <w:p w14:paraId="6F55BCE4" w14:textId="0C306DFB" w:rsidR="006B1BB2" w:rsidRDefault="006B1BB2" w:rsidP="00C541FC">
      <w:pPr>
        <w:pStyle w:val="ListParagraph"/>
        <w:numPr>
          <w:ilvl w:val="0"/>
          <w:numId w:val="10"/>
        </w:numPr>
        <w:ind w:left="630"/>
      </w:pPr>
      <w:r>
        <w:t>print(“{:0.4f} and {:0.3f}</w:t>
      </w:r>
      <w:proofErr w:type="gramStart"/>
      <w:r>
        <w:t>”.format</w:t>
      </w:r>
      <w:proofErr w:type="gramEnd"/>
      <w:r>
        <w:t>(3, 5) )</w:t>
      </w:r>
    </w:p>
    <w:p w14:paraId="38F7F8DF" w14:textId="0CA31390" w:rsidR="006B1BB2" w:rsidRDefault="006B1BB2" w:rsidP="00C541FC">
      <w:pPr>
        <w:pStyle w:val="ListParagraph"/>
        <w:numPr>
          <w:ilvl w:val="1"/>
          <w:numId w:val="10"/>
        </w:numPr>
        <w:ind w:left="990"/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C541FC">
      <w:pPr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C541FC">
      <w:pPr>
        <w:pStyle w:val="ListParagraph"/>
        <w:numPr>
          <w:ilvl w:val="0"/>
          <w:numId w:val="5"/>
        </w:numPr>
        <w:ind w:left="630"/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C541FC">
      <w:pPr>
        <w:pStyle w:val="ListParagraph"/>
        <w:numPr>
          <w:ilvl w:val="0"/>
          <w:numId w:val="5"/>
        </w:numPr>
        <w:ind w:left="630"/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C541FC">
      <w:pPr>
        <w:pStyle w:val="ListParagraph"/>
        <w:numPr>
          <w:ilvl w:val="0"/>
          <w:numId w:val="5"/>
        </w:numPr>
        <w:ind w:left="630"/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</w:t>
      </w:r>
      <w:proofErr w:type="gramStart"/>
      <w:r w:rsidR="00FB0B62">
        <w:t>order, but</w:t>
      </w:r>
      <w:proofErr w:type="gramEnd"/>
      <w:r w:rsidR="00FB0B62">
        <w:t xml:space="preserve">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C541FC">
      <w:pPr>
        <w:pStyle w:val="ListParagraph"/>
        <w:numPr>
          <w:ilvl w:val="0"/>
          <w:numId w:val="5"/>
        </w:numPr>
        <w:ind w:left="630"/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C541FC">
      <w:pPr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C541FC">
      <w:pPr>
        <w:pStyle w:val="ListParagraph"/>
        <w:numPr>
          <w:ilvl w:val="0"/>
          <w:numId w:val="6"/>
        </w:numPr>
        <w:ind w:left="630"/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C541FC">
      <w:pPr>
        <w:pStyle w:val="ListParagraph"/>
        <w:numPr>
          <w:ilvl w:val="0"/>
          <w:numId w:val="6"/>
        </w:numPr>
        <w:ind w:left="630"/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C541FC">
      <w:pPr>
        <w:pStyle w:val="ListParagraph"/>
        <w:numPr>
          <w:ilvl w:val="0"/>
          <w:numId w:val="6"/>
        </w:numPr>
        <w:ind w:left="630"/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C541FC">
      <w:pPr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C541FC">
      <w:pPr>
        <w:pStyle w:val="ListParagraph"/>
        <w:numPr>
          <w:ilvl w:val="0"/>
          <w:numId w:val="14"/>
        </w:numPr>
        <w:ind w:left="360"/>
      </w:pPr>
      <w:r w:rsidRPr="00B61D26">
        <w:rPr>
          <w:i/>
          <w:u w:val="single"/>
        </w:rPr>
        <w:t>module</w:t>
      </w:r>
      <w:proofErr w:type="gramStart"/>
      <w:r>
        <w:t>:  A</w:t>
      </w:r>
      <w:proofErr w:type="gramEnd"/>
      <w:r>
        <w:t xml:space="preserve">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C541FC">
      <w:pPr>
        <w:pStyle w:val="ListParagraph"/>
        <w:numPr>
          <w:ilvl w:val="1"/>
          <w:numId w:val="14"/>
        </w:numPr>
        <w:ind w:left="990"/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 xml:space="preserve">:  access functions by:   </w:t>
      </w:r>
      <w:proofErr w:type="spellStart"/>
      <w:r w:rsidR="00B61D26">
        <w:t>xxx.fff</w:t>
      </w:r>
      <w:proofErr w:type="spellEnd"/>
    </w:p>
    <w:p w14:paraId="12A73071" w14:textId="78D31A17" w:rsidR="00B61D26" w:rsidRPr="00B61D26" w:rsidRDefault="00FC1D76" w:rsidP="00C541FC">
      <w:pPr>
        <w:pStyle w:val="ListParagraph"/>
        <w:numPr>
          <w:ilvl w:val="1"/>
          <w:numId w:val="14"/>
        </w:numPr>
        <w:ind w:left="990"/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proofErr w:type="gramStart"/>
      <w:r w:rsidR="00B61D26">
        <w:t>:  access</w:t>
      </w:r>
      <w:proofErr w:type="gramEnd"/>
      <w:r w:rsidR="00B61D26">
        <w:t xml:space="preserve"> functions by:  </w:t>
      </w:r>
      <w:proofErr w:type="spellStart"/>
      <w:r w:rsidR="00B61D26">
        <w:t>mmm.fff</w:t>
      </w:r>
      <w:proofErr w:type="spellEnd"/>
    </w:p>
    <w:p w14:paraId="5B51B6FD" w14:textId="215D1A81" w:rsidR="00B61D26" w:rsidRDefault="00FC1D76" w:rsidP="00C541FC">
      <w:pPr>
        <w:pStyle w:val="ListParagraph"/>
        <w:numPr>
          <w:ilvl w:val="1"/>
          <w:numId w:val="14"/>
        </w:numPr>
        <w:ind w:left="990"/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proofErr w:type="spellStart"/>
      <w:r w:rsidRPr="00B61D26">
        <w:rPr>
          <w:b/>
          <w:bCs/>
          <w:i/>
          <w:iCs/>
          <w:u w:val="single"/>
        </w:rPr>
        <w:t>fff</w:t>
      </w:r>
      <w:proofErr w:type="spellEnd"/>
      <w:proofErr w:type="gramStart"/>
      <w:r w:rsidR="00B61D26">
        <w:t>:  access</w:t>
      </w:r>
      <w:proofErr w:type="gramEnd"/>
      <w:r w:rsidR="00B61D26">
        <w:t xml:space="preserve"> function directly by:  </w:t>
      </w:r>
      <w:proofErr w:type="spellStart"/>
      <w:r w:rsidR="00B61D26">
        <w:t>fff</w:t>
      </w:r>
      <w:proofErr w:type="spellEnd"/>
    </w:p>
    <w:p w14:paraId="3B7F0081" w14:textId="067D4B88" w:rsidR="00FC1D76" w:rsidRPr="00B61D26" w:rsidRDefault="00FC1D76" w:rsidP="00C541FC">
      <w:pPr>
        <w:pStyle w:val="ListParagraph"/>
        <w:numPr>
          <w:ilvl w:val="1"/>
          <w:numId w:val="14"/>
        </w:numPr>
        <w:ind w:left="990"/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proofErr w:type="gramStart"/>
      <w:r w:rsidR="00B61D26">
        <w:t>:  access</w:t>
      </w:r>
      <w:proofErr w:type="gramEnd"/>
      <w:r w:rsidR="00B61D26">
        <w:t xml:space="preserve"> all functions directly.  (frowned upon)</w:t>
      </w:r>
    </w:p>
    <w:p w14:paraId="57BC9679" w14:textId="1444207C" w:rsidR="00D52280" w:rsidRPr="00466A1C" w:rsidRDefault="00062778" w:rsidP="00B61D26">
      <w:pPr>
        <w:rPr>
          <w:u w:val="single"/>
        </w:rPr>
      </w:pPr>
      <w:r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466A1C" w:rsidP="00C541FC">
      <w:pPr>
        <w:ind w:left="720"/>
      </w:pPr>
      <w:hyperlink r:id="rId7" w:history="1">
        <w:r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sectPr w:rsidR="0074323D" w:rsidSect="00C6069E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91E2" w14:textId="77777777" w:rsidR="00E0614C" w:rsidRDefault="00E0614C" w:rsidP="0048206A">
      <w:r>
        <w:separator/>
      </w:r>
    </w:p>
  </w:endnote>
  <w:endnote w:type="continuationSeparator" w:id="0">
    <w:p w14:paraId="513DF566" w14:textId="77777777" w:rsidR="00E0614C" w:rsidRDefault="00E0614C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935F1" w14:textId="77777777" w:rsidR="00E0614C" w:rsidRDefault="00E0614C" w:rsidP="0048206A">
      <w:r>
        <w:separator/>
      </w:r>
    </w:p>
  </w:footnote>
  <w:footnote w:type="continuationSeparator" w:id="0">
    <w:p w14:paraId="6F640600" w14:textId="77777777" w:rsidR="00E0614C" w:rsidRDefault="00E0614C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24FBE" w14:textId="2CDFFF8C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55676B">
      <w:t>4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A76F0E">
      <w:t>1</w:t>
    </w:r>
    <w:r>
      <w:t xml:space="preserve">, Due: </w:t>
    </w:r>
    <w:r w:rsidR="00A76F0E">
      <w:t>27 Jan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A228E"/>
    <w:multiLevelType w:val="hybridMultilevel"/>
    <w:tmpl w:val="0718A1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00DC5"/>
    <w:multiLevelType w:val="hybridMultilevel"/>
    <w:tmpl w:val="C2023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94005"/>
    <w:multiLevelType w:val="hybridMultilevel"/>
    <w:tmpl w:val="5F72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6"/>
  </w:num>
  <w:num w:numId="3" w16cid:durableId="916746148">
    <w:abstractNumId w:val="8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1"/>
  </w:num>
  <w:num w:numId="10" w16cid:durableId="248122298">
    <w:abstractNumId w:val="10"/>
  </w:num>
  <w:num w:numId="11" w16cid:durableId="228542489">
    <w:abstractNumId w:val="15"/>
  </w:num>
  <w:num w:numId="12" w16cid:durableId="501284931">
    <w:abstractNumId w:val="14"/>
  </w:num>
  <w:num w:numId="13" w16cid:durableId="1698235981">
    <w:abstractNumId w:val="9"/>
  </w:num>
  <w:num w:numId="14" w16cid:durableId="11997482">
    <w:abstractNumId w:val="13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018B3"/>
    <w:rsid w:val="00025DB1"/>
    <w:rsid w:val="000419B0"/>
    <w:rsid w:val="00046BBF"/>
    <w:rsid w:val="00062778"/>
    <w:rsid w:val="0007651C"/>
    <w:rsid w:val="00082545"/>
    <w:rsid w:val="000868A9"/>
    <w:rsid w:val="00091ACB"/>
    <w:rsid w:val="000B5AC3"/>
    <w:rsid w:val="000C263D"/>
    <w:rsid w:val="000C3AA1"/>
    <w:rsid w:val="000F0653"/>
    <w:rsid w:val="001017E5"/>
    <w:rsid w:val="00114249"/>
    <w:rsid w:val="001573F5"/>
    <w:rsid w:val="00175EAE"/>
    <w:rsid w:val="00184BDF"/>
    <w:rsid w:val="001E07A1"/>
    <w:rsid w:val="001E2325"/>
    <w:rsid w:val="001F2C2A"/>
    <w:rsid w:val="00207FEA"/>
    <w:rsid w:val="00217F40"/>
    <w:rsid w:val="00232811"/>
    <w:rsid w:val="0024330D"/>
    <w:rsid w:val="0028259C"/>
    <w:rsid w:val="00296F4B"/>
    <w:rsid w:val="002A75B7"/>
    <w:rsid w:val="002B6E54"/>
    <w:rsid w:val="002D0DD3"/>
    <w:rsid w:val="0035056D"/>
    <w:rsid w:val="00356105"/>
    <w:rsid w:val="003604FA"/>
    <w:rsid w:val="00363838"/>
    <w:rsid w:val="00363BF2"/>
    <w:rsid w:val="003D22D4"/>
    <w:rsid w:val="003D3737"/>
    <w:rsid w:val="004034B0"/>
    <w:rsid w:val="004250A9"/>
    <w:rsid w:val="00444809"/>
    <w:rsid w:val="00460622"/>
    <w:rsid w:val="00461A47"/>
    <w:rsid w:val="00466A1C"/>
    <w:rsid w:val="00476266"/>
    <w:rsid w:val="00476D2E"/>
    <w:rsid w:val="0048206A"/>
    <w:rsid w:val="004830A3"/>
    <w:rsid w:val="00485A72"/>
    <w:rsid w:val="00486D74"/>
    <w:rsid w:val="0049284E"/>
    <w:rsid w:val="00513499"/>
    <w:rsid w:val="0052735B"/>
    <w:rsid w:val="0055676B"/>
    <w:rsid w:val="00564DAB"/>
    <w:rsid w:val="00576A6B"/>
    <w:rsid w:val="005959AC"/>
    <w:rsid w:val="005A050F"/>
    <w:rsid w:val="005C60FF"/>
    <w:rsid w:val="0060003A"/>
    <w:rsid w:val="00610705"/>
    <w:rsid w:val="006321C4"/>
    <w:rsid w:val="0066218B"/>
    <w:rsid w:val="00677312"/>
    <w:rsid w:val="00686FF8"/>
    <w:rsid w:val="006B1BB2"/>
    <w:rsid w:val="006C05A2"/>
    <w:rsid w:val="006D7C57"/>
    <w:rsid w:val="007036F6"/>
    <w:rsid w:val="00706EC8"/>
    <w:rsid w:val="00732AEE"/>
    <w:rsid w:val="00734F9F"/>
    <w:rsid w:val="0074323D"/>
    <w:rsid w:val="00760A53"/>
    <w:rsid w:val="0077066B"/>
    <w:rsid w:val="007C1014"/>
    <w:rsid w:val="007E1688"/>
    <w:rsid w:val="007F4D8C"/>
    <w:rsid w:val="00823788"/>
    <w:rsid w:val="00831EF9"/>
    <w:rsid w:val="00846EC9"/>
    <w:rsid w:val="008530B7"/>
    <w:rsid w:val="00855E4A"/>
    <w:rsid w:val="0086691C"/>
    <w:rsid w:val="008678A4"/>
    <w:rsid w:val="00876BEC"/>
    <w:rsid w:val="00894542"/>
    <w:rsid w:val="008D0F9F"/>
    <w:rsid w:val="008D32E8"/>
    <w:rsid w:val="008E4B3C"/>
    <w:rsid w:val="00902DC1"/>
    <w:rsid w:val="009077C3"/>
    <w:rsid w:val="00927B9A"/>
    <w:rsid w:val="0094497C"/>
    <w:rsid w:val="009616AE"/>
    <w:rsid w:val="00992340"/>
    <w:rsid w:val="00995EBE"/>
    <w:rsid w:val="009C0B7D"/>
    <w:rsid w:val="009F4817"/>
    <w:rsid w:val="00A651E5"/>
    <w:rsid w:val="00A76F0E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A03C8"/>
    <w:rsid w:val="00BE53FA"/>
    <w:rsid w:val="00BE644C"/>
    <w:rsid w:val="00BF321C"/>
    <w:rsid w:val="00BF6C0C"/>
    <w:rsid w:val="00C07D54"/>
    <w:rsid w:val="00C4023D"/>
    <w:rsid w:val="00C541FC"/>
    <w:rsid w:val="00C5584B"/>
    <w:rsid w:val="00C6069E"/>
    <w:rsid w:val="00C67F15"/>
    <w:rsid w:val="00CC5591"/>
    <w:rsid w:val="00CE2C27"/>
    <w:rsid w:val="00CF3F9B"/>
    <w:rsid w:val="00D03F4B"/>
    <w:rsid w:val="00D3438A"/>
    <w:rsid w:val="00D361D6"/>
    <w:rsid w:val="00D52280"/>
    <w:rsid w:val="00D6785B"/>
    <w:rsid w:val="00D67E96"/>
    <w:rsid w:val="00DA3195"/>
    <w:rsid w:val="00DC0E50"/>
    <w:rsid w:val="00DD6851"/>
    <w:rsid w:val="00DF4B03"/>
    <w:rsid w:val="00DF6D60"/>
    <w:rsid w:val="00E04185"/>
    <w:rsid w:val="00E0614C"/>
    <w:rsid w:val="00E061CA"/>
    <w:rsid w:val="00E2430C"/>
    <w:rsid w:val="00E56D85"/>
    <w:rsid w:val="00E61611"/>
    <w:rsid w:val="00E63DD4"/>
    <w:rsid w:val="00EC4F7A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232811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color w:val="000000" w:themeColor="text1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232811"/>
    <w:rPr>
      <w:rFonts w:ascii="Courier New" w:hAnsi="Courier New"/>
      <w:color w:val="000000" w:themeColor="text1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30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11</cp:revision>
  <dcterms:created xsi:type="dcterms:W3CDTF">2025-01-06T15:57:00Z</dcterms:created>
  <dcterms:modified xsi:type="dcterms:W3CDTF">2025-01-27T21:08:00Z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